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305B3" w14:textId="77777777" w:rsidR="0054682B" w:rsidRDefault="0054682B" w:rsidP="0054682B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4BBC3715" wp14:editId="4E27C415">
            <wp:simplePos x="0" y="0"/>
            <wp:positionH relativeFrom="page">
              <wp:posOffset>256540</wp:posOffset>
            </wp:positionH>
            <wp:positionV relativeFrom="paragraph">
              <wp:posOffset>-241935</wp:posOffset>
            </wp:positionV>
            <wp:extent cx="7260336" cy="9628632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54682B" w14:paraId="079402A9" w14:textId="77777777" w:rsidTr="00320220">
        <w:trPr>
          <w:trHeight w:val="990"/>
        </w:trPr>
        <w:tc>
          <w:tcPr>
            <w:tcW w:w="3600" w:type="dxa"/>
            <w:vAlign w:val="center"/>
          </w:tcPr>
          <w:p w14:paraId="6ECE7938" w14:textId="6884BE53" w:rsidR="0054682B" w:rsidRDefault="0054682B" w:rsidP="00810120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20D5E58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4C12A498" w14:textId="77777777" w:rsidR="00320220" w:rsidRPr="00737215" w:rsidRDefault="00320220" w:rsidP="00810120">
            <w:pPr>
              <w:pStyle w:val="Address"/>
              <w:rPr>
                <w:rFonts w:ascii="Aptos" w:hAnsi="Aptos"/>
                <w:sz w:val="24"/>
                <w:szCs w:val="24"/>
              </w:rPr>
            </w:pPr>
          </w:p>
          <w:p w14:paraId="18B867C5" w14:textId="77777777" w:rsidR="00787478" w:rsidRDefault="00787478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</w:p>
          <w:p w14:paraId="229DF7F5" w14:textId="77777777" w:rsidR="00787478" w:rsidRDefault="00787478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</w:p>
          <w:p w14:paraId="6950246C" w14:textId="77777777" w:rsidR="00787478" w:rsidRDefault="00787478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</w:p>
          <w:p w14:paraId="0430A9A4" w14:textId="213E2CFA" w:rsidR="00810120" w:rsidRPr="00810120" w:rsidRDefault="00810120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  <w:r w:rsidRPr="00810120">
              <w:rPr>
                <w:rFonts w:ascii="Aptos" w:hAnsi="Aptos"/>
                <w:sz w:val="28"/>
                <w:szCs w:val="28"/>
              </w:rPr>
              <w:t>Dear Larry Pham,</w:t>
            </w:r>
          </w:p>
          <w:p w14:paraId="59E8AC34" w14:textId="77777777" w:rsidR="00810120" w:rsidRPr="00810120" w:rsidRDefault="00810120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</w:p>
          <w:p w14:paraId="1B952ECC" w14:textId="77777777" w:rsidR="00320220" w:rsidRPr="00737215" w:rsidRDefault="00810120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  <w:r w:rsidRPr="00810120">
              <w:rPr>
                <w:rFonts w:ascii="Aptos" w:hAnsi="Aptos"/>
                <w:sz w:val="28"/>
                <w:szCs w:val="28"/>
              </w:rPr>
              <w:t xml:space="preserve">I would like to promote myself as a great candidate for the open position on the Manufacturing Engineering Team. I worked previously with Daniel Hohman and Richie Mapanao on the 2023 Redline Rotation team and am currently working with them, revising the Redline job aid PowerPoint document. I have enjoyed the process of researching through the </w:t>
            </w:r>
            <w:r w:rsidRPr="00737215">
              <w:rPr>
                <w:rFonts w:ascii="Aptos" w:hAnsi="Aptos"/>
                <w:sz w:val="28"/>
                <w:szCs w:val="28"/>
              </w:rPr>
              <w:t xml:space="preserve">relevant </w:t>
            </w:r>
            <w:r w:rsidRPr="00810120">
              <w:rPr>
                <w:rFonts w:ascii="Aptos" w:hAnsi="Aptos"/>
                <w:sz w:val="28"/>
                <w:szCs w:val="28"/>
              </w:rPr>
              <w:t>eDMS documents and interviewing others in different teams to make sure the new revision has accurate information and serves its purpose well. This document and a spreadsheet I made to keep track of progress and MFE changes to a pilot tool build showcases my proficiency in both PowerPoint and Excel. On this Pilot tool, I’ve worked closely with Joe Elliott, Kelvin Abe, and James O’Neil.</w:t>
            </w:r>
          </w:p>
          <w:p w14:paraId="05C2BD8D" w14:textId="77777777" w:rsidR="00320220" w:rsidRPr="00737215" w:rsidRDefault="00320220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</w:p>
          <w:p w14:paraId="4E232680" w14:textId="4E2DCC18" w:rsidR="00810120" w:rsidRPr="00810120" w:rsidRDefault="00810120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  <w:r w:rsidRPr="00810120">
              <w:rPr>
                <w:rFonts w:ascii="Aptos" w:hAnsi="Aptos"/>
                <w:sz w:val="28"/>
                <w:szCs w:val="28"/>
              </w:rPr>
              <w:t>I understand there is a lot to learn in this next role, but I am quick at learning new skills and processes. In transferring to Wet MFG a short time ago, I’</w:t>
            </w:r>
            <w:r w:rsidR="00320220" w:rsidRPr="00737215">
              <w:rPr>
                <w:rFonts w:ascii="Aptos" w:hAnsi="Aptos"/>
                <w:sz w:val="28"/>
                <w:szCs w:val="28"/>
              </w:rPr>
              <w:t xml:space="preserve">ve already stepped up </w:t>
            </w:r>
            <w:r w:rsidRPr="00810120">
              <w:rPr>
                <w:rFonts w:ascii="Aptos" w:hAnsi="Aptos"/>
                <w:sz w:val="28"/>
                <w:szCs w:val="28"/>
              </w:rPr>
              <w:t>to train new hires and am reaching out to become a Quality Technician.</w:t>
            </w:r>
          </w:p>
          <w:p w14:paraId="3588CDA6" w14:textId="77777777" w:rsidR="00810120" w:rsidRPr="00810120" w:rsidRDefault="00810120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</w:p>
          <w:p w14:paraId="483C82BD" w14:textId="4FCA0A78" w:rsidR="00320220" w:rsidRPr="00737215" w:rsidRDefault="00810120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  <w:r w:rsidRPr="00810120">
              <w:rPr>
                <w:rFonts w:ascii="Aptos" w:hAnsi="Aptos"/>
                <w:sz w:val="28"/>
                <w:szCs w:val="28"/>
              </w:rPr>
              <w:t xml:space="preserve">Overall, I believe myself to be a strong candidate due to having experience in both Dry MFG, Wet MFG, having a computer science/programming background, and having already worked well with some of the IPT team. </w:t>
            </w:r>
            <w:r w:rsidR="00320220" w:rsidRPr="00737215">
              <w:rPr>
                <w:rFonts w:ascii="Aptos" w:hAnsi="Aptos"/>
                <w:sz w:val="28"/>
                <w:szCs w:val="28"/>
              </w:rPr>
              <w:t>I look forward to future collaboration.</w:t>
            </w:r>
          </w:p>
          <w:p w14:paraId="78D979FE" w14:textId="77777777" w:rsidR="00320220" w:rsidRPr="00737215" w:rsidRDefault="00320220" w:rsidP="00810120">
            <w:pPr>
              <w:pStyle w:val="Address"/>
              <w:rPr>
                <w:rFonts w:ascii="Aptos" w:hAnsi="Aptos"/>
                <w:sz w:val="28"/>
                <w:szCs w:val="28"/>
              </w:rPr>
            </w:pPr>
          </w:p>
          <w:p w14:paraId="4FBBE1E7" w14:textId="59F9CD7A" w:rsidR="0054682B" w:rsidRPr="00787478" w:rsidRDefault="00810120" w:rsidP="0054682B">
            <w:pPr>
              <w:pStyle w:val="Address"/>
              <w:rPr>
                <w:rFonts w:ascii="Aptos" w:hAnsi="Aptos"/>
                <w:sz w:val="28"/>
                <w:szCs w:val="28"/>
              </w:rPr>
            </w:pPr>
            <w:r w:rsidRPr="00810120">
              <w:rPr>
                <w:rFonts w:ascii="Aptos" w:hAnsi="Aptos"/>
                <w:sz w:val="28"/>
                <w:szCs w:val="28"/>
              </w:rPr>
              <w:t>Thank you for your consideration.</w:t>
            </w:r>
          </w:p>
          <w:p w14:paraId="09C28C7B" w14:textId="5BB9A22A" w:rsidR="0054682B" w:rsidRPr="00737215" w:rsidRDefault="0054682B" w:rsidP="00810120">
            <w:pPr>
              <w:rPr>
                <w:rFonts w:ascii="Aptos" w:hAnsi="Aptos"/>
              </w:rPr>
            </w:pPr>
          </w:p>
        </w:tc>
      </w:tr>
      <w:tr w:rsidR="0054682B" w14:paraId="61AF3527" w14:textId="77777777" w:rsidTr="0054682B">
        <w:trPr>
          <w:trHeight w:val="4176"/>
        </w:trPr>
        <w:tc>
          <w:tcPr>
            <w:tcW w:w="3600" w:type="dxa"/>
            <w:tcBorders>
              <w:bottom w:val="single" w:sz="8" w:space="0" w:color="94B6D2" w:themeColor="accent1"/>
            </w:tcBorders>
          </w:tcPr>
          <w:p w14:paraId="5436B4CE" w14:textId="30EBFE3A" w:rsidR="0054682B" w:rsidRPr="00810120" w:rsidRDefault="00810120" w:rsidP="0054682B">
            <w:pPr>
              <w:pStyle w:val="Title"/>
              <w:rPr>
                <w:sz w:val="72"/>
                <w:szCs w:val="72"/>
              </w:rPr>
            </w:pPr>
            <w:r w:rsidRPr="00810120">
              <w:rPr>
                <w:sz w:val="72"/>
                <w:szCs w:val="72"/>
              </w:rPr>
              <w:t>Jadon Kessell</w:t>
            </w:r>
          </w:p>
          <w:p w14:paraId="51C33181" w14:textId="2D18AF3B" w:rsidR="0054682B" w:rsidRPr="00320220" w:rsidRDefault="00320220" w:rsidP="0054682B">
            <w:pPr>
              <w:pStyle w:val="Subtitle"/>
              <w:rPr>
                <w:color w:val="auto"/>
                <w:spacing w:val="1"/>
                <w:w w:val="97"/>
                <w:sz w:val="24"/>
                <w:szCs w:val="32"/>
              </w:rPr>
            </w:pPr>
            <w:r w:rsidRPr="00320220">
              <w:rPr>
                <w:color w:val="auto"/>
                <w:spacing w:val="1"/>
                <w:w w:val="97"/>
                <w:sz w:val="24"/>
                <w:szCs w:val="32"/>
              </w:rPr>
              <w:t>Potential candidate for Technical Writer</w:t>
            </w:r>
          </w:p>
          <w:p w14:paraId="484F0691" w14:textId="77777777" w:rsidR="0054682B" w:rsidRDefault="0054682B" w:rsidP="0054682B"/>
          <w:sdt>
            <w:sdtPr>
              <w:id w:val="-1954003311"/>
              <w:placeholder>
                <w:docPart w:val="89143A59B9F0496A8919E0D5293ECA23"/>
              </w:placeholder>
              <w:temporary/>
              <w:showingPlcHdr/>
              <w15:appearance w15:val="hidden"/>
            </w:sdtPr>
            <w:sdtEndPr/>
            <w:sdtContent>
              <w:p w14:paraId="1ABBC750" w14:textId="77777777" w:rsidR="0054682B" w:rsidRPr="0054682B" w:rsidRDefault="0054682B" w:rsidP="0054682B">
                <w:pPr>
                  <w:pStyle w:val="Heading2"/>
                  <w:rPr>
                    <w:rStyle w:val="Hyperlink"/>
                    <w:color w:val="auto"/>
                    <w:u w:val="none"/>
                  </w:rPr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</w:tc>
        <w:tc>
          <w:tcPr>
            <w:tcW w:w="720" w:type="dxa"/>
            <w:vMerge w:val="restart"/>
          </w:tcPr>
          <w:p w14:paraId="30DA0B59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37F23385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  <w:tr w:rsidR="0054682B" w14:paraId="453AC30A" w14:textId="77777777" w:rsidTr="0054682B">
        <w:trPr>
          <w:trHeight w:val="4752"/>
        </w:trPr>
        <w:tc>
          <w:tcPr>
            <w:tcW w:w="3600" w:type="dxa"/>
            <w:tcBorders>
              <w:top w:val="single" w:sz="8" w:space="0" w:color="94B6D2" w:themeColor="accent1"/>
            </w:tcBorders>
          </w:tcPr>
          <w:sdt>
            <w:sdtPr>
              <w:id w:val="1111563247"/>
              <w:placeholder>
                <w:docPart w:val="F4514D2D6A71444082036C15E7A381F4"/>
              </w:placeholder>
              <w:temporary/>
              <w:showingPlcHdr/>
              <w15:appearance w15:val="hidden"/>
            </w:sdtPr>
            <w:sdtEndPr/>
            <w:sdtContent>
              <w:p w14:paraId="19971015" w14:textId="77777777" w:rsidR="0054682B" w:rsidRDefault="0054682B" w:rsidP="0054682B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50E9CD8E" w14:textId="76A4812B" w:rsidR="0054682B" w:rsidRDefault="00810120" w:rsidP="00810120">
            <w:pPr>
              <w:pStyle w:val="ContactDetails"/>
            </w:pPr>
            <w:r>
              <w:t>971-277-0330</w:t>
            </w:r>
          </w:p>
          <w:p w14:paraId="4412CCEE" w14:textId="6E3A25BB" w:rsidR="00810120" w:rsidRDefault="00810120" w:rsidP="00810120">
            <w:pPr>
              <w:pStyle w:val="ContactDetails"/>
            </w:pPr>
          </w:p>
          <w:sdt>
            <w:sdtPr>
              <w:id w:val="-240260293"/>
              <w:placeholder>
                <w:docPart w:val="CCBC903C78BC412182B983BB14E80E08"/>
              </w:placeholder>
              <w:temporary/>
              <w:showingPlcHdr/>
              <w15:appearance w15:val="hidden"/>
            </w:sdtPr>
            <w:sdtEndPr/>
            <w:sdtContent>
              <w:p w14:paraId="347F9F5F" w14:textId="77777777" w:rsidR="0054682B" w:rsidRDefault="0054682B" w:rsidP="0054682B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1F11D0BC" w14:textId="24B5057E" w:rsidR="0054682B" w:rsidRDefault="00810120" w:rsidP="0054682B">
            <w:pPr>
              <w:pStyle w:val="ContactDetails"/>
            </w:pPr>
            <w:r w:rsidRPr="00810120">
              <w:rPr>
                <w:rStyle w:val="Hyperlink"/>
                <w:sz w:val="20"/>
                <w:szCs w:val="20"/>
              </w:rPr>
              <w:t>Jadon.Kessell@LamResearch.com</w:t>
            </w:r>
          </w:p>
        </w:tc>
        <w:tc>
          <w:tcPr>
            <w:tcW w:w="720" w:type="dxa"/>
            <w:vMerge/>
          </w:tcPr>
          <w:p w14:paraId="0981923E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4AD4151C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</w:tbl>
    <w:p w14:paraId="7A5937BD" w14:textId="77777777" w:rsidR="00DD533E" w:rsidRPr="00846D4F" w:rsidRDefault="00DD533E" w:rsidP="00846D4F">
      <w:pPr>
        <w:tabs>
          <w:tab w:val="left" w:pos="990"/>
        </w:tabs>
        <w:spacing w:after="0"/>
        <w:rPr>
          <w:sz w:val="8"/>
        </w:rPr>
      </w:pPr>
    </w:p>
    <w:sectPr w:rsidR="00DD533E" w:rsidRPr="00846D4F" w:rsidSect="0054682B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4A6DB" w14:textId="77777777" w:rsidR="00810120" w:rsidRDefault="00810120" w:rsidP="000C45FF">
      <w:r>
        <w:separator/>
      </w:r>
    </w:p>
  </w:endnote>
  <w:endnote w:type="continuationSeparator" w:id="0">
    <w:p w14:paraId="385C7400" w14:textId="77777777" w:rsidR="00810120" w:rsidRDefault="0081012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5BA69" w14:textId="77777777" w:rsidR="00810120" w:rsidRDefault="00810120" w:rsidP="000C45FF">
      <w:r>
        <w:separator/>
      </w:r>
    </w:p>
  </w:footnote>
  <w:footnote w:type="continuationSeparator" w:id="0">
    <w:p w14:paraId="58612B11" w14:textId="77777777" w:rsidR="00810120" w:rsidRDefault="00810120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20"/>
    <w:rsid w:val="00036450"/>
    <w:rsid w:val="00061C84"/>
    <w:rsid w:val="000629D5"/>
    <w:rsid w:val="00076632"/>
    <w:rsid w:val="000C45FF"/>
    <w:rsid w:val="000E1755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B515C"/>
    <w:rsid w:val="0030481B"/>
    <w:rsid w:val="00320220"/>
    <w:rsid w:val="003C1550"/>
    <w:rsid w:val="004071FC"/>
    <w:rsid w:val="00445947"/>
    <w:rsid w:val="004813B3"/>
    <w:rsid w:val="00496591"/>
    <w:rsid w:val="004C63E4"/>
    <w:rsid w:val="004D3011"/>
    <w:rsid w:val="0054682B"/>
    <w:rsid w:val="005645EE"/>
    <w:rsid w:val="00572170"/>
    <w:rsid w:val="005B0408"/>
    <w:rsid w:val="005D6289"/>
    <w:rsid w:val="005E39D5"/>
    <w:rsid w:val="00612544"/>
    <w:rsid w:val="0062123A"/>
    <w:rsid w:val="00646E75"/>
    <w:rsid w:val="006610D6"/>
    <w:rsid w:val="006771D0"/>
    <w:rsid w:val="006A0C19"/>
    <w:rsid w:val="00715FCB"/>
    <w:rsid w:val="00737215"/>
    <w:rsid w:val="00743101"/>
    <w:rsid w:val="007867A0"/>
    <w:rsid w:val="00787478"/>
    <w:rsid w:val="007927F5"/>
    <w:rsid w:val="007A1196"/>
    <w:rsid w:val="00802CA0"/>
    <w:rsid w:val="00810120"/>
    <w:rsid w:val="00846D4F"/>
    <w:rsid w:val="008C1736"/>
    <w:rsid w:val="00922D5C"/>
    <w:rsid w:val="009E7C63"/>
    <w:rsid w:val="00A10A67"/>
    <w:rsid w:val="00A2118D"/>
    <w:rsid w:val="00AD76E2"/>
    <w:rsid w:val="00B104A0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DD533E"/>
    <w:rsid w:val="00E25A26"/>
    <w:rsid w:val="00E55D74"/>
    <w:rsid w:val="00E866EC"/>
    <w:rsid w:val="00E93B74"/>
    <w:rsid w:val="00EB3A62"/>
    <w:rsid w:val="00ED7DA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BC10F"/>
  <w14:defaultImageDpi w14:val="32767"/>
  <w15:chartTrackingRefBased/>
  <w15:docId w15:val="{299EB1E0-1EE4-45DB-AA69-1360C166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SEJA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9143A59B9F0496A8919E0D5293EC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01E73-49D0-46CE-B939-F7F249B4B4CB}"/>
      </w:docPartPr>
      <w:docPartBody>
        <w:p w:rsidR="00FF37B3" w:rsidRDefault="00FF37B3">
          <w:pPr>
            <w:pStyle w:val="89143A59B9F0496A8919E0D5293ECA23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F4514D2D6A71444082036C15E7A38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A82B-C60E-48B2-ADD0-AE17447E1AB3}"/>
      </w:docPartPr>
      <w:docPartBody>
        <w:p w:rsidR="00FF37B3" w:rsidRDefault="00FF37B3">
          <w:pPr>
            <w:pStyle w:val="F4514D2D6A71444082036C15E7A381F4"/>
          </w:pPr>
          <w:r w:rsidRPr="004D3011">
            <w:t>PHONE:</w:t>
          </w:r>
        </w:p>
      </w:docPartBody>
    </w:docPart>
    <w:docPart>
      <w:docPartPr>
        <w:name w:val="CCBC903C78BC412182B983BB14E80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2CE1-ECD9-4656-A14E-5F193C05E899}"/>
      </w:docPartPr>
      <w:docPartBody>
        <w:p w:rsidR="00FF37B3" w:rsidRDefault="00FF37B3">
          <w:pPr>
            <w:pStyle w:val="CCBC903C78BC412182B983BB14E80E0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698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B3"/>
    <w:rsid w:val="006A0C19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F16613594460796651F98A1B0A8CB">
    <w:name w:val="508F16613594460796651F98A1B0A8CB"/>
  </w:style>
  <w:style w:type="paragraph" w:customStyle="1" w:styleId="7EB525C3176641569C9681A75C9671CE">
    <w:name w:val="7EB525C3176641569C9681A75C9671CE"/>
  </w:style>
  <w:style w:type="paragraph" w:customStyle="1" w:styleId="6D01271DC34C4422A37B1B6B789FAF5C">
    <w:name w:val="6D01271DC34C4422A37B1B6B789FAF5C"/>
  </w:style>
  <w:style w:type="paragraph" w:customStyle="1" w:styleId="30B98B98127C4C60A6DFD584C083E8AB">
    <w:name w:val="30B98B98127C4C60A6DFD584C083E8AB"/>
  </w:style>
  <w:style w:type="paragraph" w:customStyle="1" w:styleId="F26B879274BA4336A87D856647937C22">
    <w:name w:val="F26B879274BA4336A87D856647937C22"/>
  </w:style>
  <w:style w:type="paragraph" w:customStyle="1" w:styleId="4E2B2AF05CEB43929C7094C845DE31F7">
    <w:name w:val="4E2B2AF05CEB43929C7094C845DE31F7"/>
  </w:style>
  <w:style w:type="paragraph" w:customStyle="1" w:styleId="E8EDFF3FFFE040B49F7F759FB6E866FA">
    <w:name w:val="E8EDFF3FFFE040B49F7F759FB6E866FA"/>
  </w:style>
  <w:style w:type="paragraph" w:customStyle="1" w:styleId="89ABFE97A1B74B9F99DF5E69F6A361C1">
    <w:name w:val="89ABFE97A1B74B9F99DF5E69F6A361C1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 w:val="22"/>
      <w:szCs w:val="20"/>
      <w14:ligatures w14:val="none"/>
    </w:rPr>
  </w:style>
  <w:style w:type="paragraph" w:customStyle="1" w:styleId="F89A161166CF4A84AF50618CAB53874C">
    <w:name w:val="F89A161166CF4A84AF50618CAB53874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A9892A44113B43A7A8135313C2C9D3DB">
    <w:name w:val="A9892A44113B43A7A8135313C2C9D3DB"/>
  </w:style>
  <w:style w:type="paragraph" w:customStyle="1" w:styleId="A17935DFD17A4501AE310BCD393D5509">
    <w:name w:val="A17935DFD17A4501AE310BCD393D5509"/>
  </w:style>
  <w:style w:type="paragraph" w:customStyle="1" w:styleId="76D9A8B303134F70989E30E624547900">
    <w:name w:val="76D9A8B303134F70989E30E624547900"/>
  </w:style>
  <w:style w:type="paragraph" w:customStyle="1" w:styleId="09BBDA7AB5BF4A96B6BD558651C4BD0A">
    <w:name w:val="09BBDA7AB5BF4A96B6BD558651C4BD0A"/>
  </w:style>
  <w:style w:type="paragraph" w:customStyle="1" w:styleId="3F439352FD8C471183DC46F843F44D4D">
    <w:name w:val="3F439352FD8C471183DC46F843F44D4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89143A59B9F0496A8919E0D5293ECA23">
    <w:name w:val="89143A59B9F0496A8919E0D5293ECA23"/>
  </w:style>
  <w:style w:type="paragraph" w:customStyle="1" w:styleId="F4514D2D6A71444082036C15E7A381F4">
    <w:name w:val="F4514D2D6A71444082036C15E7A381F4"/>
  </w:style>
  <w:style w:type="paragraph" w:customStyle="1" w:styleId="796BDA1FD0CA4F8183F44A471F6B3261">
    <w:name w:val="796BDA1FD0CA4F8183F44A471F6B3261"/>
  </w:style>
  <w:style w:type="paragraph" w:customStyle="1" w:styleId="BE14B8DABE6246B0B9C291DEBBE4E7E4">
    <w:name w:val="BE14B8DABE6246B0B9C291DEBBE4E7E4"/>
  </w:style>
  <w:style w:type="paragraph" w:customStyle="1" w:styleId="59F6E7F17D934441AFDB728A1072A654">
    <w:name w:val="59F6E7F17D934441AFDB728A1072A654"/>
  </w:style>
  <w:style w:type="paragraph" w:customStyle="1" w:styleId="CCBC903C78BC412182B983BB14E80E08">
    <w:name w:val="CCBC903C78BC412182B983BB14E80E08"/>
  </w:style>
  <w:style w:type="character" w:styleId="Hyperlink">
    <w:name w:val="Hyperlink"/>
    <w:basedOn w:val="DefaultParagraphFont"/>
    <w:uiPriority w:val="99"/>
    <w:rPr>
      <w:color w:val="BF4E14" w:themeColor="accent2" w:themeShade="BF"/>
      <w:u w:val="single"/>
    </w:rPr>
  </w:style>
  <w:style w:type="paragraph" w:customStyle="1" w:styleId="E983D3B6482B4835A994C687E6EB8B14">
    <w:name w:val="E983D3B6482B4835A994C687E6EB8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dbe5114-fe4f-4faf-8a07-a9103153293f}" enabled="1" method="Standard" siteId="{918079db-c902-4e29-b22c-9764410d037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19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Kessell, Jadon</dc:creator>
  <cp:keywords/>
  <dc:description/>
  <cp:lastModifiedBy>Kessell, Jadon</cp:lastModifiedBy>
  <cp:revision>3</cp:revision>
  <dcterms:created xsi:type="dcterms:W3CDTF">2025-01-30T16:24:00Z</dcterms:created>
  <dcterms:modified xsi:type="dcterms:W3CDTF">2025-01-30T16:43:00Z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